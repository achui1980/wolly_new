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D4C" w:rsidRDefault="00E11D4C" w:rsidP="000761C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技术目标</w:t>
      </w:r>
      <w:r>
        <w:t>:</w:t>
      </w:r>
    </w:p>
    <w:p w:rsidR="00E11D4C" w:rsidRDefault="00E11D4C" w:rsidP="000761C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对原先</w:t>
      </w:r>
      <w:r>
        <w:t>ops</w:t>
      </w:r>
      <w:r>
        <w:rPr>
          <w:rFonts w:hint="eastAsia"/>
        </w:rPr>
        <w:t>的</w:t>
      </w:r>
      <w:r>
        <w:t>prs</w:t>
      </w:r>
      <w:r>
        <w:rPr>
          <w:rFonts w:hint="eastAsia"/>
        </w:rPr>
        <w:t>模块进行重新改版</w:t>
      </w:r>
    </w:p>
    <w:p w:rsidR="00E11D4C" w:rsidRDefault="00E11D4C" w:rsidP="000761CA">
      <w:pPr>
        <w:pStyle w:val="ListParagraph"/>
        <w:numPr>
          <w:ilvl w:val="1"/>
          <w:numId w:val="1"/>
        </w:numPr>
        <w:ind w:firstLineChars="0"/>
      </w:pPr>
      <w:r w:rsidRPr="000761CA">
        <w:rPr>
          <w:rFonts w:hint="eastAsia"/>
        </w:rPr>
        <w:t>销售部对客人指定的某一产品或任何产品进行报价</w:t>
      </w:r>
    </w:p>
    <w:p w:rsidR="00E11D4C" w:rsidRDefault="00E11D4C" w:rsidP="000761C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销售部可以提醒采购部部分员工把这些报价发给供应商询盘</w:t>
      </w:r>
    </w:p>
    <w:p w:rsidR="00E11D4C" w:rsidRDefault="00E11D4C" w:rsidP="000761C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采购部通过邮件发给供应商询盘</w:t>
      </w:r>
      <w:r>
        <w:t>,</w:t>
      </w:r>
      <w:r>
        <w:rPr>
          <w:rFonts w:hint="eastAsia"/>
        </w:rPr>
        <w:t>在将供应商的邮件报价录入供销售部比较选择</w:t>
      </w:r>
    </w:p>
    <w:p w:rsidR="00E11D4C" w:rsidRDefault="00E11D4C" w:rsidP="000761C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 w:rsidRPr="000761CA">
        <w:rPr>
          <w:rFonts w:hint="eastAsia"/>
        </w:rPr>
        <w:t>销售部</w:t>
      </w:r>
      <w:r>
        <w:rPr>
          <w:rFonts w:hint="eastAsia"/>
        </w:rPr>
        <w:t>不满意供应商的价格</w:t>
      </w:r>
      <w:r>
        <w:t>,</w:t>
      </w:r>
      <w:r>
        <w:rPr>
          <w:rFonts w:hint="eastAsia"/>
        </w:rPr>
        <w:t>可要求采购部继续发送给同个或不同供应商询盘</w:t>
      </w:r>
    </w:p>
    <w:p w:rsidR="00E11D4C" w:rsidRDefault="00E11D4C" w:rsidP="000761C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销售部确认接受的报价记录可以导入到报价单和</w:t>
      </w:r>
      <w:r>
        <w:t>pi</w:t>
      </w:r>
      <w:r>
        <w:rPr>
          <w:rFonts w:hint="eastAsia"/>
        </w:rPr>
        <w:t>中</w:t>
      </w:r>
      <w:r>
        <w:t>;</w:t>
      </w:r>
    </w:p>
    <w:p w:rsidR="00E11D4C" w:rsidRDefault="00E11D4C" w:rsidP="000761C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销售部和采购部都能</w:t>
      </w:r>
      <w:r w:rsidRPr="000761CA">
        <w:rPr>
          <w:rFonts w:hint="eastAsia"/>
        </w:rPr>
        <w:t>很容易对以前的报价进行检索，比如按品名或按供应商</w:t>
      </w:r>
      <w:r>
        <w:t>;</w:t>
      </w:r>
    </w:p>
    <w:p w:rsidR="00E11D4C" w:rsidRDefault="00E11D4C" w:rsidP="000761C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技术内容</w:t>
      </w:r>
    </w:p>
    <w:p w:rsidR="00E11D4C" w:rsidRDefault="00E11D4C" w:rsidP="000761C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销售部可从现有产品库导入产品或临时新增产品</w:t>
      </w:r>
      <w:r>
        <w:t>,</w:t>
      </w:r>
      <w:r>
        <w:rPr>
          <w:rFonts w:hint="eastAsia"/>
        </w:rPr>
        <w:t>制作一份询价单</w:t>
      </w:r>
    </w:p>
    <w:p w:rsidR="00E11D4C" w:rsidRPr="00E74CC0" w:rsidRDefault="00E11D4C" w:rsidP="000761CA">
      <w:pPr>
        <w:pStyle w:val="ListParagraph"/>
        <w:numPr>
          <w:ilvl w:val="1"/>
          <w:numId w:val="1"/>
        </w:numPr>
        <w:ind w:firstLineChars="0"/>
        <w:rPr>
          <w:highlight w:val="yellow"/>
        </w:rPr>
      </w:pPr>
      <w:r w:rsidRPr="00E74CC0">
        <w:rPr>
          <w:rFonts w:hint="eastAsia"/>
          <w:highlight w:val="yellow"/>
        </w:rPr>
        <w:t>然后选择多条员工</w:t>
      </w:r>
      <w:r w:rsidRPr="00E74CC0">
        <w:rPr>
          <w:highlight w:val="yellow"/>
        </w:rPr>
        <w:t>,</w:t>
      </w:r>
      <w:r w:rsidRPr="00E74CC0">
        <w:rPr>
          <w:rFonts w:hint="eastAsia"/>
          <w:highlight w:val="yellow"/>
        </w:rPr>
        <w:t>根据格式</w:t>
      </w:r>
      <w:r w:rsidRPr="00E74CC0">
        <w:rPr>
          <w:highlight w:val="yellow"/>
        </w:rPr>
        <w:t>(</w:t>
      </w:r>
      <w:r w:rsidRPr="00E74CC0">
        <w:rPr>
          <w:rFonts w:hint="eastAsia"/>
          <w:highlight w:val="yellow"/>
        </w:rPr>
        <w:t>包含询价单号等等</w:t>
      </w:r>
      <w:r w:rsidRPr="00E74CC0">
        <w:rPr>
          <w:highlight w:val="yellow"/>
        </w:rPr>
        <w:t>)</w:t>
      </w:r>
      <w:r w:rsidRPr="00E74CC0">
        <w:rPr>
          <w:rFonts w:hint="eastAsia"/>
          <w:highlight w:val="yellow"/>
        </w:rPr>
        <w:t>通过邮件发送提醒</w:t>
      </w:r>
    </w:p>
    <w:p w:rsidR="00E11D4C" w:rsidRPr="00E74CC0" w:rsidRDefault="00E11D4C" w:rsidP="000761CA">
      <w:pPr>
        <w:pStyle w:val="ListParagraph"/>
        <w:numPr>
          <w:ilvl w:val="1"/>
          <w:numId w:val="1"/>
        </w:numPr>
        <w:ind w:firstLineChars="0"/>
        <w:rPr>
          <w:highlight w:val="yellow"/>
        </w:rPr>
      </w:pPr>
      <w:r w:rsidRPr="00E74CC0">
        <w:rPr>
          <w:rFonts w:hint="eastAsia"/>
          <w:highlight w:val="yellow"/>
        </w:rPr>
        <w:t>被提醒的员工才有权限看到这份询价单</w:t>
      </w:r>
      <w:r w:rsidRPr="00E74CC0">
        <w:rPr>
          <w:highlight w:val="yellow"/>
        </w:rPr>
        <w:t>,</w:t>
      </w:r>
      <w:r w:rsidRPr="00E74CC0">
        <w:rPr>
          <w:rFonts w:hint="eastAsia"/>
          <w:highlight w:val="yellow"/>
        </w:rPr>
        <w:t>并可以对报价明细发给多个供应商去询盘</w:t>
      </w:r>
    </w:p>
    <w:p w:rsidR="00E11D4C" w:rsidRDefault="00E11D4C" w:rsidP="000761C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等供应商邮件答复后</w:t>
      </w:r>
      <w:r>
        <w:t>,</w:t>
      </w:r>
      <w:r>
        <w:rPr>
          <w:rFonts w:hint="eastAsia"/>
        </w:rPr>
        <w:t>被提醒的员工把这些价格录入到每条报价明细的询盘明细表中</w:t>
      </w:r>
      <w:r>
        <w:t>,</w:t>
      </w:r>
      <w:r>
        <w:rPr>
          <w:rFonts w:hint="eastAsia"/>
        </w:rPr>
        <w:t>供销售部从询盘明细表中查看不同供应商对同一产品的报价</w:t>
      </w:r>
    </w:p>
    <w:p w:rsidR="00E11D4C" w:rsidRDefault="00E11D4C" w:rsidP="000761C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销售部如果满意其中一个报价后</w:t>
      </w:r>
      <w:r>
        <w:t>,</w:t>
      </w:r>
      <w:r>
        <w:rPr>
          <w:rFonts w:hint="eastAsia"/>
        </w:rPr>
        <w:t>会把这条询盘明细的内容修改到报价明细中</w:t>
      </w:r>
      <w:r>
        <w:t>,</w:t>
      </w:r>
      <w:r>
        <w:rPr>
          <w:rFonts w:hint="eastAsia"/>
        </w:rPr>
        <w:t>然后这条报价明细就不能再次询盘</w:t>
      </w:r>
    </w:p>
    <w:p w:rsidR="00E11D4C" w:rsidRDefault="00E11D4C" w:rsidP="000761C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销售部如果对所有报价不满意时</w:t>
      </w:r>
      <w:r>
        <w:t>,</w:t>
      </w:r>
      <w:r>
        <w:rPr>
          <w:rFonts w:hint="eastAsia"/>
        </w:rPr>
        <w:t>会把所有询盘明细修改成不满意</w:t>
      </w:r>
      <w:r>
        <w:t>,</w:t>
      </w:r>
      <w:r>
        <w:rPr>
          <w:rFonts w:hint="eastAsia"/>
        </w:rPr>
        <w:t>这时被提醒的员工需要再次发送邮件给供应商去询盘</w:t>
      </w:r>
    </w:p>
    <w:p w:rsidR="00E11D4C" w:rsidRDefault="00E11D4C" w:rsidP="000761C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已经被销售部确认的报价明细可以导入到报价单和</w:t>
      </w:r>
      <w:r>
        <w:t>pi</w:t>
      </w:r>
      <w:r>
        <w:rPr>
          <w:rFonts w:hint="eastAsia"/>
        </w:rPr>
        <w:t>中给客人报价</w:t>
      </w:r>
    </w:p>
    <w:p w:rsidR="00E11D4C" w:rsidRDefault="00E11D4C" w:rsidP="000761C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销售部和采购部都能</w:t>
      </w:r>
      <w:r w:rsidRPr="000761CA">
        <w:rPr>
          <w:rFonts w:hint="eastAsia"/>
        </w:rPr>
        <w:t>很容易对以前的报价进行检索，比如按品名或按供应商</w:t>
      </w:r>
      <w:r>
        <w:t>;</w:t>
      </w:r>
    </w:p>
    <w:p w:rsidR="00E11D4C" w:rsidRDefault="00E11D4C" w:rsidP="000761CA">
      <w:pPr>
        <w:pStyle w:val="ListParagraph"/>
        <w:ind w:left="840" w:firstLineChars="0" w:firstLine="0"/>
      </w:pPr>
    </w:p>
    <w:sectPr w:rsidR="00E11D4C" w:rsidSect="00D37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1D4C" w:rsidRDefault="00E11D4C" w:rsidP="000761CA">
      <w:r>
        <w:separator/>
      </w:r>
    </w:p>
  </w:endnote>
  <w:endnote w:type="continuationSeparator" w:id="0">
    <w:p w:rsidR="00E11D4C" w:rsidRDefault="00E11D4C" w:rsidP="000761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1D4C" w:rsidRDefault="00E11D4C" w:rsidP="000761CA">
      <w:r>
        <w:separator/>
      </w:r>
    </w:p>
  </w:footnote>
  <w:footnote w:type="continuationSeparator" w:id="0">
    <w:p w:rsidR="00E11D4C" w:rsidRDefault="00E11D4C" w:rsidP="000761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87C65"/>
    <w:multiLevelType w:val="hybridMultilevel"/>
    <w:tmpl w:val="FA645C34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61CA"/>
    <w:rsid w:val="000761CA"/>
    <w:rsid w:val="000C5D7D"/>
    <w:rsid w:val="00512B35"/>
    <w:rsid w:val="00561C0C"/>
    <w:rsid w:val="008E76E7"/>
    <w:rsid w:val="00D370B6"/>
    <w:rsid w:val="00E11D4C"/>
    <w:rsid w:val="00E32100"/>
    <w:rsid w:val="00E74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0B6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76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761C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76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761CA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0761C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41</TotalTime>
  <Pages>1</Pages>
  <Words>82</Words>
  <Characters>468</Characters>
  <Application>Microsoft Office Outlook</Application>
  <DocSecurity>0</DocSecurity>
  <Lines>0</Lines>
  <Paragraphs>0</Paragraphs>
  <ScaleCrop>false</ScaleCrop>
  <Company>Toshiba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azan</dc:creator>
  <cp:keywords/>
  <dc:description/>
  <cp:lastModifiedBy>MC SYSTEM</cp:lastModifiedBy>
  <cp:revision>5</cp:revision>
  <dcterms:created xsi:type="dcterms:W3CDTF">2012-11-19T06:40:00Z</dcterms:created>
  <dcterms:modified xsi:type="dcterms:W3CDTF">2012-12-13T01:51:00Z</dcterms:modified>
</cp:coreProperties>
</file>